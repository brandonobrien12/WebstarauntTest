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7F8B" w14:textId="2AD1694D" w:rsidR="0092548A" w:rsidRDefault="0092548A"/>
    <w:p w14:paraId="2C66F022" w14:textId="24635CF0" w:rsidR="0092548A" w:rsidRDefault="00AC1A9D">
      <w:pPr>
        <w:pStyle w:val="Heading2"/>
      </w:pPr>
      <w:r>
        <w:t>Executive summary</w:t>
      </w:r>
    </w:p>
    <w:p w14:paraId="1EF9B92D" w14:textId="758F3FE1" w:rsidR="00251EA8" w:rsidRPr="004A7951" w:rsidRDefault="00251EA8" w:rsidP="00E3725D">
      <w:pPr>
        <w:pStyle w:val="Heading2"/>
        <w:rPr>
          <w:rFonts w:asciiTheme="minorHAnsi" w:eastAsiaTheme="minorHAnsi" w:hAnsiTheme="minorHAnsi" w:cstheme="minorHAnsi"/>
          <w:caps w:val="0"/>
          <w:color w:val="7F7F7F" w:themeColor="text1" w:themeTint="80"/>
          <w:spacing w:val="0"/>
          <w:sz w:val="24"/>
          <w:szCs w:val="24"/>
        </w:rPr>
      </w:pPr>
      <w:r w:rsidRPr="004A7951">
        <w:rPr>
          <w:rFonts w:asciiTheme="minorHAnsi" w:eastAsiaTheme="minorHAnsi" w:hAnsiTheme="minorHAnsi" w:cstheme="minorHAnsi"/>
          <w:caps w:val="0"/>
          <w:color w:val="7F7F7F" w:themeColor="text1" w:themeTint="80"/>
          <w:spacing w:val="0"/>
          <w:sz w:val="24"/>
          <w:szCs w:val="24"/>
        </w:rPr>
        <w:t>The primary aim of this performance test is to evaluate the responsiveness and reliability of individual product pages hosted within the "</w:t>
      </w:r>
      <w:proofErr w:type="spellStart"/>
      <w:r w:rsidRPr="004A7951">
        <w:rPr>
          <w:rFonts w:asciiTheme="minorHAnsi" w:eastAsiaTheme="minorHAnsi" w:hAnsiTheme="minorHAnsi" w:cstheme="minorHAnsi"/>
          <w:caps w:val="0"/>
          <w:color w:val="7F7F7F" w:themeColor="text1" w:themeTint="80"/>
          <w:spacing w:val="0"/>
          <w:sz w:val="24"/>
          <w:szCs w:val="24"/>
        </w:rPr>
        <w:t>WebstaurantStore</w:t>
      </w:r>
      <w:proofErr w:type="spellEnd"/>
      <w:r w:rsidRPr="004A7951">
        <w:rPr>
          <w:rFonts w:asciiTheme="minorHAnsi" w:eastAsiaTheme="minorHAnsi" w:hAnsiTheme="minorHAnsi" w:cstheme="minorHAnsi"/>
          <w:caps w:val="0"/>
          <w:color w:val="7F7F7F" w:themeColor="text1" w:themeTint="80"/>
          <w:spacing w:val="0"/>
          <w:sz w:val="24"/>
          <w:szCs w:val="24"/>
        </w:rPr>
        <w:t xml:space="preserve"> Scratch and Dent Outlet" category</w:t>
      </w:r>
      <w:r w:rsidR="00833378" w:rsidRPr="004A7951">
        <w:rPr>
          <w:rFonts w:asciiTheme="minorHAnsi" w:eastAsiaTheme="minorHAnsi" w:hAnsiTheme="minorHAnsi" w:cstheme="minorHAnsi"/>
          <w:caps w:val="0"/>
          <w:color w:val="7F7F7F" w:themeColor="text1" w:themeTint="80"/>
          <w:spacing w:val="0"/>
          <w:sz w:val="24"/>
          <w:szCs w:val="24"/>
        </w:rPr>
        <w:t xml:space="preserve">. </w:t>
      </w:r>
      <w:r w:rsidRPr="004A7951">
        <w:rPr>
          <w:rFonts w:asciiTheme="minorHAnsi" w:eastAsiaTheme="minorHAnsi" w:hAnsiTheme="minorHAnsi" w:cstheme="minorHAnsi"/>
          <w:caps w:val="0"/>
          <w:color w:val="7F7F7F" w:themeColor="text1" w:themeTint="80"/>
          <w:spacing w:val="0"/>
          <w:sz w:val="24"/>
          <w:szCs w:val="24"/>
        </w:rPr>
        <w:t>This performance assessment will enable us to identify any potential bottlenecks or performance issues, allowing for timely adjustments and enhancements to ensure that the platform delivers an optimal browsing and purchasing journey for our customers.</w:t>
      </w:r>
    </w:p>
    <w:p w14:paraId="7C4B81B6" w14:textId="23C38608" w:rsidR="00E3725D" w:rsidRDefault="003A435D" w:rsidP="00E3725D">
      <w:pPr>
        <w:pStyle w:val="Heading2"/>
      </w:pPr>
      <w:r>
        <w:t>Introduction</w:t>
      </w:r>
    </w:p>
    <w:p w14:paraId="77BC1A8D" w14:textId="0985DB1B" w:rsidR="00E3725D" w:rsidRDefault="00B448B2" w:rsidP="00E3725D">
      <w:r>
        <w:t xml:space="preserve">There was no </w:t>
      </w:r>
      <w:r w:rsidR="00A53933">
        <w:t xml:space="preserve">specialized data required for this test. All items were randomly </w:t>
      </w:r>
      <w:proofErr w:type="spellStart"/>
      <w:r w:rsidR="00A53933">
        <w:t>corraleted</w:t>
      </w:r>
      <w:proofErr w:type="spellEnd"/>
      <w:r w:rsidR="00A53933">
        <w:t xml:space="preserve"> from the site using the </w:t>
      </w:r>
      <w:r w:rsidR="003C13BD">
        <w:t xml:space="preserve">productid. The goal is to find the response time of the </w:t>
      </w:r>
      <w:r w:rsidR="009D4C06">
        <w:t>product pages with a load of 5 TPM for 15 minutes.</w:t>
      </w:r>
      <w:r w:rsidR="007A6713">
        <w:t xml:space="preserve"> The users are </w:t>
      </w:r>
      <w:r w:rsidR="00CA6BC8">
        <w:t xml:space="preserve">accessing the site directly </w:t>
      </w:r>
      <w:r w:rsidR="007B1219">
        <w:t xml:space="preserve">from the “Scratch and Dent Outlet </w:t>
      </w:r>
      <w:proofErr w:type="gramStart"/>
      <w:r w:rsidR="007B1219">
        <w:t>“ link</w:t>
      </w:r>
      <w:proofErr w:type="gramEnd"/>
      <w:r w:rsidR="00B61796">
        <w:t>.</w:t>
      </w:r>
    </w:p>
    <w:p w14:paraId="1B11184D" w14:textId="30CDE469" w:rsidR="00E3725D" w:rsidRDefault="003A435D" w:rsidP="00E3725D">
      <w:pPr>
        <w:pStyle w:val="Heading2"/>
      </w:pPr>
      <w:r>
        <w:t>performance metrics</w:t>
      </w:r>
    </w:p>
    <w:p w14:paraId="77685207" w14:textId="75AB5B3A" w:rsidR="00EA3174" w:rsidRPr="00EA3174" w:rsidRDefault="00A1651F" w:rsidP="00955230">
      <w:pPr>
        <w:jc w:val="center"/>
      </w:pPr>
      <w:r w:rsidRPr="00A1651F">
        <w:drawing>
          <wp:inline distT="0" distB="0" distL="0" distR="0" wp14:anchorId="49D7B5B5" wp14:editId="3857B8BE">
            <wp:extent cx="4546600" cy="3019504"/>
            <wp:effectExtent l="0" t="0" r="0" b="3175"/>
            <wp:docPr id="1943099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99264" name="Picture 1" descr="A screenshot of a computer&#10;&#10;Description automatically generated"/>
                    <pic:cNvPicPr/>
                  </pic:nvPicPr>
                  <pic:blipFill>
                    <a:blip r:embed="rId7"/>
                    <a:stretch>
                      <a:fillRect/>
                    </a:stretch>
                  </pic:blipFill>
                  <pic:spPr>
                    <a:xfrm>
                      <a:off x="0" y="0"/>
                      <a:ext cx="4575177" cy="3038482"/>
                    </a:xfrm>
                    <a:prstGeom prst="rect">
                      <a:avLst/>
                    </a:prstGeom>
                  </pic:spPr>
                </pic:pic>
              </a:graphicData>
            </a:graphic>
          </wp:inline>
        </w:drawing>
      </w:r>
    </w:p>
    <w:p w14:paraId="79DDFA8A" w14:textId="5744E3B6" w:rsidR="00E3725D" w:rsidRDefault="00234048" w:rsidP="00955230">
      <w:pPr>
        <w:jc w:val="center"/>
      </w:pPr>
      <w:r w:rsidRPr="00234048">
        <w:drawing>
          <wp:inline distT="0" distB="0" distL="0" distR="0" wp14:anchorId="08E0AABE" wp14:editId="0AF02740">
            <wp:extent cx="4178300" cy="1796130"/>
            <wp:effectExtent l="0" t="0" r="0" b="0"/>
            <wp:docPr id="120916603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66033" name="Picture 1" descr="A graph with numbers and lines&#10;&#10;Description automatically generated"/>
                    <pic:cNvPicPr/>
                  </pic:nvPicPr>
                  <pic:blipFill>
                    <a:blip r:embed="rId8"/>
                    <a:stretch>
                      <a:fillRect/>
                    </a:stretch>
                  </pic:blipFill>
                  <pic:spPr>
                    <a:xfrm>
                      <a:off x="0" y="0"/>
                      <a:ext cx="4235773" cy="1820836"/>
                    </a:xfrm>
                    <a:prstGeom prst="rect">
                      <a:avLst/>
                    </a:prstGeom>
                  </pic:spPr>
                </pic:pic>
              </a:graphicData>
            </a:graphic>
          </wp:inline>
        </w:drawing>
      </w:r>
    </w:p>
    <w:p w14:paraId="1B17FEF3" w14:textId="3822F6CB" w:rsidR="00234048" w:rsidRDefault="00011E0B" w:rsidP="00955230">
      <w:pPr>
        <w:jc w:val="center"/>
      </w:pPr>
      <w:r w:rsidRPr="00011E0B">
        <w:drawing>
          <wp:inline distT="0" distB="0" distL="0" distR="0" wp14:anchorId="3062AAA1" wp14:editId="746BE1A6">
            <wp:extent cx="4161443" cy="2176780"/>
            <wp:effectExtent l="0" t="0" r="4445" b="0"/>
            <wp:docPr id="1619543354"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43354" name="Picture 1" descr="A graph with different colored lines&#10;&#10;Description automatically generated"/>
                    <pic:cNvPicPr/>
                  </pic:nvPicPr>
                  <pic:blipFill>
                    <a:blip r:embed="rId9"/>
                    <a:stretch>
                      <a:fillRect/>
                    </a:stretch>
                  </pic:blipFill>
                  <pic:spPr>
                    <a:xfrm>
                      <a:off x="0" y="0"/>
                      <a:ext cx="4178802" cy="2185860"/>
                    </a:xfrm>
                    <a:prstGeom prst="rect">
                      <a:avLst/>
                    </a:prstGeom>
                  </pic:spPr>
                </pic:pic>
              </a:graphicData>
            </a:graphic>
          </wp:inline>
        </w:drawing>
      </w:r>
    </w:p>
    <w:p w14:paraId="4705F440" w14:textId="6BD4C85D" w:rsidR="00D96873" w:rsidRDefault="00EA3174" w:rsidP="00955230">
      <w:pPr>
        <w:jc w:val="center"/>
      </w:pPr>
      <w:r w:rsidRPr="00EA3174">
        <w:drawing>
          <wp:inline distT="0" distB="0" distL="0" distR="0" wp14:anchorId="5D179763" wp14:editId="03DB497F">
            <wp:extent cx="4216400" cy="2429873"/>
            <wp:effectExtent l="0" t="0" r="0" b="0"/>
            <wp:docPr id="1685113546"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13546" name="Picture 1" descr="A graph with numbers and a line&#10;&#10;Description automatically generated"/>
                    <pic:cNvPicPr/>
                  </pic:nvPicPr>
                  <pic:blipFill>
                    <a:blip r:embed="rId10"/>
                    <a:stretch>
                      <a:fillRect/>
                    </a:stretch>
                  </pic:blipFill>
                  <pic:spPr>
                    <a:xfrm>
                      <a:off x="0" y="0"/>
                      <a:ext cx="4312092" cy="2485019"/>
                    </a:xfrm>
                    <a:prstGeom prst="rect">
                      <a:avLst/>
                    </a:prstGeom>
                  </pic:spPr>
                </pic:pic>
              </a:graphicData>
            </a:graphic>
          </wp:inline>
        </w:drawing>
      </w:r>
    </w:p>
    <w:p w14:paraId="38869AE2" w14:textId="2F58D2AA" w:rsidR="00E3725D" w:rsidRDefault="009E4221" w:rsidP="00E3725D">
      <w:pPr>
        <w:pStyle w:val="Heading2"/>
      </w:pPr>
      <w:r>
        <w:t>performance insights and analysis</w:t>
      </w:r>
    </w:p>
    <w:p w14:paraId="1C10D636" w14:textId="77777777" w:rsidR="001659AB" w:rsidRDefault="00032166" w:rsidP="00E3725D">
      <w:r>
        <w:t xml:space="preserve">With the short test run and low </w:t>
      </w:r>
      <w:r w:rsidR="00455BB2">
        <w:t xml:space="preserve">throughput, I was able to gather some data </w:t>
      </w:r>
      <w:r w:rsidR="0003260A">
        <w:t xml:space="preserve">the gives some insight </w:t>
      </w:r>
      <w:r w:rsidR="007E40B1">
        <w:t xml:space="preserve">on our application. </w:t>
      </w:r>
      <w:r w:rsidR="004E76AE">
        <w:t xml:space="preserve">The </w:t>
      </w:r>
      <w:r w:rsidR="00AE42CA">
        <w:t>“</w:t>
      </w:r>
      <w:r w:rsidR="00AE42CA" w:rsidRPr="00AE42CA">
        <w:t>/outlet.html</w:t>
      </w:r>
      <w:r w:rsidR="00AE42CA">
        <w:t>” call is our highest response time</w:t>
      </w:r>
      <w:r w:rsidR="001B186E">
        <w:t xml:space="preserve">. It brings all the </w:t>
      </w:r>
      <w:proofErr w:type="spellStart"/>
      <w:r w:rsidR="001B186E">
        <w:t>partnumbers</w:t>
      </w:r>
      <w:proofErr w:type="spellEnd"/>
      <w:r w:rsidR="001B186E">
        <w:t xml:space="preserve"> for the given page</w:t>
      </w:r>
      <w:r w:rsidR="00800CCB">
        <w:t xml:space="preserve"> which causes it to </w:t>
      </w:r>
      <w:r w:rsidR="00A01C7E">
        <w:t xml:space="preserve">give a 1.3 second response time. </w:t>
      </w:r>
    </w:p>
    <w:p w14:paraId="1EF0AB11" w14:textId="0204D9F4" w:rsidR="00E3725D" w:rsidRDefault="00647BBC" w:rsidP="00E3725D">
      <w:r>
        <w:t>Th</w:t>
      </w:r>
      <w:r w:rsidR="0002256B">
        <w:t>ere a</w:t>
      </w:r>
      <w:r w:rsidR="001659AB">
        <w:t xml:space="preserve">re </w:t>
      </w:r>
      <w:r w:rsidR="0002256B">
        <w:t xml:space="preserve">also repeated calls that are made to complete the </w:t>
      </w:r>
      <w:r w:rsidR="004632A7">
        <w:t xml:space="preserve">product page load. Removing duplicate calls </w:t>
      </w:r>
      <w:r w:rsidR="007C1E95">
        <w:t>will increase response times</w:t>
      </w:r>
      <w:r w:rsidR="009230B3">
        <w:t>.</w:t>
      </w:r>
      <w:r w:rsidR="009230B3">
        <w:br/>
      </w:r>
      <w:r w:rsidR="009230B3">
        <w:br/>
        <w:t xml:space="preserve">Overall the Products Page was completed in </w:t>
      </w:r>
      <w:r w:rsidR="007B50A0">
        <w:t xml:space="preserve">7.5 seconds which is high for a </w:t>
      </w:r>
      <w:r w:rsidR="0066454B">
        <w:t>transaction</w:t>
      </w:r>
      <w:r w:rsidR="006C0CA7">
        <w:t xml:space="preserve">, but the </w:t>
      </w:r>
      <w:r w:rsidR="00477419">
        <w:t xml:space="preserve">customer seeing the page after clicking it was roughly 3-4 seconds. More testing and analysis would be needed to confirm. This was </w:t>
      </w:r>
      <w:r w:rsidR="0036446B">
        <w:t xml:space="preserve">based on manual testing while the test was running. </w:t>
      </w:r>
    </w:p>
    <w:p w14:paraId="5193E7B7" w14:textId="605F93FA" w:rsidR="00E3725D" w:rsidRDefault="00E3725D" w:rsidP="00E3725D"/>
    <w:p w14:paraId="5FDD5457" w14:textId="703CBEF8" w:rsidR="00E3725D" w:rsidRDefault="00D41FCC" w:rsidP="00E3725D">
      <w:pPr>
        <w:pStyle w:val="Heading2"/>
      </w:pPr>
      <w:r>
        <w:t>recommendations</w:t>
      </w:r>
    </w:p>
    <w:p w14:paraId="48F97502" w14:textId="5BED78D5" w:rsidR="00E3725D" w:rsidRDefault="00B26A3B" w:rsidP="00E3725D">
      <w:r>
        <w:t xml:space="preserve">There are no </w:t>
      </w:r>
      <w:r w:rsidR="00003313">
        <w:t xml:space="preserve">KPI response times given for the example testing. Based on my expertise </w:t>
      </w:r>
      <w:r w:rsidR="00C722A3">
        <w:t xml:space="preserve">I would begin look to start by reducing the </w:t>
      </w:r>
      <w:proofErr w:type="gramStart"/>
      <w:r w:rsidR="00C722A3">
        <w:t>amount</w:t>
      </w:r>
      <w:proofErr w:type="gramEnd"/>
      <w:r w:rsidR="00C722A3">
        <w:t xml:space="preserve"> of duplicate calls we make to the system </w:t>
      </w:r>
      <w:r w:rsidR="00D6537B">
        <w:t xml:space="preserve">for performance improvement and look to see if there is a better way to call the data in the /outlet.html call. </w:t>
      </w:r>
    </w:p>
    <w:p w14:paraId="3E0ECECF" w14:textId="1849D6C9" w:rsidR="00D41FCC" w:rsidRDefault="00D41FCC" w:rsidP="00D41FCC">
      <w:pPr>
        <w:pStyle w:val="Heading2"/>
      </w:pPr>
      <w:r>
        <w:t>conclusion</w:t>
      </w:r>
    </w:p>
    <w:p w14:paraId="1F17397F" w14:textId="27CA8A2E" w:rsidR="00E3725D" w:rsidRDefault="00F05389" w:rsidP="00D41FCC">
      <w:r>
        <w:t xml:space="preserve">Based on this testing, we can comfortably maintain 5 </w:t>
      </w:r>
      <w:r w:rsidR="004A7951">
        <w:t xml:space="preserve">TPM on our products page without any issue. </w:t>
      </w:r>
    </w:p>
    <w:sectPr w:rsidR="00E3725D">
      <w:footerReference w:type="default" r:id="rId11"/>
      <w:footerReference w:type="first" r:id="rId12"/>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61666" w14:textId="77777777" w:rsidR="00E00D9A" w:rsidRDefault="00E00D9A">
      <w:pPr>
        <w:spacing w:before="0" w:after="0" w:line="240" w:lineRule="auto"/>
      </w:pPr>
      <w:r>
        <w:separator/>
      </w:r>
    </w:p>
    <w:p w14:paraId="62E62098" w14:textId="77777777" w:rsidR="00E00D9A" w:rsidRDefault="00E00D9A"/>
  </w:endnote>
  <w:endnote w:type="continuationSeparator" w:id="0">
    <w:p w14:paraId="2D8ECA1D" w14:textId="77777777" w:rsidR="00E00D9A" w:rsidRDefault="00E00D9A">
      <w:pPr>
        <w:spacing w:before="0" w:after="0" w:line="240" w:lineRule="auto"/>
      </w:pPr>
      <w:r>
        <w:continuationSeparator/>
      </w:r>
    </w:p>
    <w:p w14:paraId="59EC8743" w14:textId="77777777" w:rsidR="00E00D9A" w:rsidRDefault="00E00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4E25B025" w14:textId="77777777" w:rsidR="0092548A" w:rsidRDefault="00E00D9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12C04" w14:textId="61A1CE52" w:rsidR="0092548A" w:rsidRDefault="00E3725D">
    <w:pPr>
      <w:pStyle w:val="Footer"/>
    </w:pPr>
    <w:r>
      <w:t xml:space="preserve">Performance Report | </w:t>
    </w:r>
    <w:r w:rsidRPr="00E3725D">
      <w:t>www.webstaurantstore.com</w:t>
    </w:r>
    <w:r w:rsidR="007B1219">
      <w:t xml:space="preserve"> </w:t>
    </w:r>
    <w:r w:rsidR="009520C1">
      <w:t>| Product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FDEC" w14:textId="77777777" w:rsidR="00E00D9A" w:rsidRDefault="00E00D9A">
      <w:pPr>
        <w:spacing w:before="0" w:after="0" w:line="240" w:lineRule="auto"/>
      </w:pPr>
      <w:r>
        <w:separator/>
      </w:r>
    </w:p>
    <w:p w14:paraId="02543D6D" w14:textId="77777777" w:rsidR="00E00D9A" w:rsidRDefault="00E00D9A"/>
  </w:footnote>
  <w:footnote w:type="continuationSeparator" w:id="0">
    <w:p w14:paraId="4A80E733" w14:textId="77777777" w:rsidR="00E00D9A" w:rsidRDefault="00E00D9A">
      <w:pPr>
        <w:spacing w:before="0" w:after="0" w:line="240" w:lineRule="auto"/>
      </w:pPr>
      <w:r>
        <w:continuationSeparator/>
      </w:r>
    </w:p>
    <w:p w14:paraId="4E326B9D" w14:textId="77777777" w:rsidR="00E00D9A" w:rsidRDefault="00E00D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D1887"/>
    <w:multiLevelType w:val="multilevel"/>
    <w:tmpl w:val="54EAF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11343">
    <w:abstractNumId w:val="1"/>
  </w:num>
  <w:num w:numId="2" w16cid:durableId="1698697163">
    <w:abstractNumId w:val="3"/>
  </w:num>
  <w:num w:numId="3" w16cid:durableId="1404134579">
    <w:abstractNumId w:val="0"/>
  </w:num>
  <w:num w:numId="4" w16cid:durableId="368147802">
    <w:abstractNumId w:val="5"/>
  </w:num>
  <w:num w:numId="5" w16cid:durableId="593049567">
    <w:abstractNumId w:val="4"/>
  </w:num>
  <w:num w:numId="6" w16cid:durableId="1119304176">
    <w:abstractNumId w:val="6"/>
  </w:num>
  <w:num w:numId="7" w16cid:durableId="1258708974">
    <w:abstractNumId w:val="2"/>
  </w:num>
  <w:num w:numId="8" w16cid:durableId="1719088579">
    <w:abstractNumId w:val="7"/>
  </w:num>
  <w:num w:numId="9" w16cid:durableId="691761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5D"/>
    <w:rsid w:val="00003313"/>
    <w:rsid w:val="00011E0B"/>
    <w:rsid w:val="0002256B"/>
    <w:rsid w:val="00032166"/>
    <w:rsid w:val="0003260A"/>
    <w:rsid w:val="0005221F"/>
    <w:rsid w:val="00097FE3"/>
    <w:rsid w:val="001659AB"/>
    <w:rsid w:val="001B186E"/>
    <w:rsid w:val="00234048"/>
    <w:rsid w:val="00250F02"/>
    <w:rsid w:val="00251EA8"/>
    <w:rsid w:val="00357FF8"/>
    <w:rsid w:val="0036446B"/>
    <w:rsid w:val="003A435D"/>
    <w:rsid w:val="003C13BD"/>
    <w:rsid w:val="00432878"/>
    <w:rsid w:val="00455BB2"/>
    <w:rsid w:val="004632A7"/>
    <w:rsid w:val="00477419"/>
    <w:rsid w:val="004A7951"/>
    <w:rsid w:val="004E76AE"/>
    <w:rsid w:val="00647BBC"/>
    <w:rsid w:val="0066454B"/>
    <w:rsid w:val="006C0CA7"/>
    <w:rsid w:val="006F696F"/>
    <w:rsid w:val="00715EC1"/>
    <w:rsid w:val="007A6713"/>
    <w:rsid w:val="007B1219"/>
    <w:rsid w:val="007B50A0"/>
    <w:rsid w:val="007C1E95"/>
    <w:rsid w:val="007E40B1"/>
    <w:rsid w:val="007F3D13"/>
    <w:rsid w:val="00800CCB"/>
    <w:rsid w:val="00833378"/>
    <w:rsid w:val="009230B3"/>
    <w:rsid w:val="0092548A"/>
    <w:rsid w:val="009520C1"/>
    <w:rsid w:val="00955230"/>
    <w:rsid w:val="009D4C06"/>
    <w:rsid w:val="009E4221"/>
    <w:rsid w:val="00A01C7E"/>
    <w:rsid w:val="00A1651F"/>
    <w:rsid w:val="00A53933"/>
    <w:rsid w:val="00AC1A9D"/>
    <w:rsid w:val="00AE42CA"/>
    <w:rsid w:val="00AF0418"/>
    <w:rsid w:val="00B26A3B"/>
    <w:rsid w:val="00B448B2"/>
    <w:rsid w:val="00B61796"/>
    <w:rsid w:val="00B91D20"/>
    <w:rsid w:val="00C722A3"/>
    <w:rsid w:val="00CA6BC8"/>
    <w:rsid w:val="00D41FCC"/>
    <w:rsid w:val="00D6537B"/>
    <w:rsid w:val="00D70E20"/>
    <w:rsid w:val="00D96873"/>
    <w:rsid w:val="00E00D9A"/>
    <w:rsid w:val="00E3725D"/>
    <w:rsid w:val="00E56F85"/>
    <w:rsid w:val="00EA3174"/>
    <w:rsid w:val="00F05389"/>
    <w:rsid w:val="00F4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50C281"/>
  <w15:chartTrackingRefBased/>
  <w15:docId w15:val="{174E88CD-2B28-054A-8D2E-B2BE6F89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7B1219"/>
    <w:rPr>
      <w:color w:val="0072C6" w:themeColor="hyperlink"/>
      <w:u w:val="single"/>
    </w:rPr>
  </w:style>
  <w:style w:type="character" w:styleId="UnresolvedMention">
    <w:name w:val="Unresolved Mention"/>
    <w:basedOn w:val="DefaultParagraphFont"/>
    <w:uiPriority w:val="99"/>
    <w:semiHidden/>
    <w:unhideWhenUsed/>
    <w:rsid w:val="007B1219"/>
    <w:rPr>
      <w:color w:val="605E5C"/>
      <w:shd w:val="clear" w:color="auto" w:fill="E1DFDD"/>
    </w:rPr>
  </w:style>
  <w:style w:type="paragraph" w:customStyle="1" w:styleId="dashboard-title">
    <w:name w:val="dashboard-title"/>
    <w:basedOn w:val="Normal"/>
    <w:rsid w:val="00357FF8"/>
    <w:pPr>
      <w:spacing w:before="0" w:after="100" w:afterAutospacing="1" w:line="240" w:lineRule="auto"/>
    </w:pPr>
    <w:rPr>
      <w:rFonts w:ascii="Times New Roman" w:eastAsiaTheme="minorEastAsia" w:hAnsi="Times New Roman" w:cs="Times New Roman"/>
      <w:b/>
      <w:bCs/>
      <w:color w:val="auto"/>
      <w:sz w:val="30"/>
      <w:szCs w:val="30"/>
      <w:lang w:eastAsia="en-US"/>
    </w:rPr>
  </w:style>
  <w:style w:type="character" w:customStyle="1" w:styleId="sr-only1">
    <w:name w:val="sr-only1"/>
    <w:basedOn w:val="DefaultParagraphFont"/>
    <w:rsid w:val="00357FF8"/>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28014">
      <w:bodyDiv w:val="1"/>
      <w:marLeft w:val="0"/>
      <w:marRight w:val="0"/>
      <w:marTop w:val="0"/>
      <w:marBottom w:val="0"/>
      <w:divBdr>
        <w:top w:val="none" w:sz="0" w:space="0" w:color="auto"/>
        <w:left w:val="none" w:sz="0" w:space="0" w:color="auto"/>
        <w:bottom w:val="none" w:sz="0" w:space="0" w:color="auto"/>
        <w:right w:val="none" w:sz="0" w:space="0" w:color="auto"/>
      </w:divBdr>
      <w:divsChild>
        <w:div w:id="1863128877">
          <w:marLeft w:val="0"/>
          <w:marRight w:val="0"/>
          <w:marTop w:val="0"/>
          <w:marBottom w:val="0"/>
          <w:divBdr>
            <w:top w:val="none" w:sz="0" w:space="0" w:color="auto"/>
            <w:left w:val="none" w:sz="0" w:space="0" w:color="auto"/>
            <w:bottom w:val="none" w:sz="0" w:space="0" w:color="auto"/>
            <w:right w:val="none" w:sz="0" w:space="0" w:color="auto"/>
          </w:divBdr>
          <w:divsChild>
            <w:div w:id="339895490">
              <w:marLeft w:val="0"/>
              <w:marRight w:val="0"/>
              <w:marTop w:val="0"/>
              <w:marBottom w:val="0"/>
              <w:divBdr>
                <w:top w:val="none" w:sz="0" w:space="0" w:color="auto"/>
                <w:left w:val="none" w:sz="0" w:space="0" w:color="auto"/>
                <w:bottom w:val="none" w:sz="0" w:space="0" w:color="auto"/>
                <w:right w:val="none" w:sz="0" w:space="0" w:color="auto"/>
              </w:divBdr>
            </w:div>
            <w:div w:id="550311635">
              <w:marLeft w:val="0"/>
              <w:marRight w:val="0"/>
              <w:marTop w:val="0"/>
              <w:marBottom w:val="0"/>
              <w:divBdr>
                <w:top w:val="none" w:sz="0" w:space="0" w:color="E7E7E7"/>
                <w:left w:val="none" w:sz="0" w:space="0" w:color="E7E7E7"/>
                <w:bottom w:val="none" w:sz="0" w:space="0" w:color="E7E7E7"/>
                <w:right w:val="none" w:sz="0" w:space="0" w:color="E7E7E7"/>
              </w:divBdr>
              <w:divsChild>
                <w:div w:id="336887024">
                  <w:marLeft w:val="0"/>
                  <w:marRight w:val="0"/>
                  <w:marTop w:val="0"/>
                  <w:marBottom w:val="0"/>
                  <w:divBdr>
                    <w:top w:val="none" w:sz="0" w:space="0" w:color="auto"/>
                    <w:left w:val="none" w:sz="0" w:space="0" w:color="auto"/>
                    <w:bottom w:val="none" w:sz="0" w:space="0" w:color="auto"/>
                    <w:right w:val="none" w:sz="0" w:space="0" w:color="auto"/>
                  </w:divBdr>
                </w:div>
              </w:divsChild>
            </w:div>
            <w:div w:id="431171082">
              <w:marLeft w:val="0"/>
              <w:marRight w:val="0"/>
              <w:marTop w:val="0"/>
              <w:marBottom w:val="0"/>
              <w:divBdr>
                <w:top w:val="none" w:sz="0" w:space="0" w:color="auto"/>
                <w:left w:val="none" w:sz="0" w:space="0" w:color="auto"/>
                <w:bottom w:val="none" w:sz="0" w:space="0" w:color="auto"/>
                <w:right w:val="none" w:sz="0" w:space="0" w:color="auto"/>
              </w:divBdr>
              <w:divsChild>
                <w:div w:id="1058869126">
                  <w:marLeft w:val="-225"/>
                  <w:marRight w:val="-225"/>
                  <w:marTop w:val="0"/>
                  <w:marBottom w:val="0"/>
                  <w:divBdr>
                    <w:top w:val="none" w:sz="0" w:space="0" w:color="auto"/>
                    <w:left w:val="none" w:sz="0" w:space="0" w:color="auto"/>
                    <w:bottom w:val="none" w:sz="0" w:space="0" w:color="auto"/>
                    <w:right w:val="none" w:sz="0" w:space="0" w:color="auto"/>
                  </w:divBdr>
                  <w:divsChild>
                    <w:div w:id="1039938718">
                      <w:marLeft w:val="0"/>
                      <w:marRight w:val="0"/>
                      <w:marTop w:val="0"/>
                      <w:marBottom w:val="0"/>
                      <w:divBdr>
                        <w:top w:val="none" w:sz="0" w:space="0" w:color="auto"/>
                        <w:left w:val="none" w:sz="0" w:space="0" w:color="auto"/>
                        <w:bottom w:val="none" w:sz="0" w:space="0" w:color="auto"/>
                        <w:right w:val="none" w:sz="0" w:space="0" w:color="auto"/>
                      </w:divBdr>
                      <w:divsChild>
                        <w:div w:id="1252005311">
                          <w:marLeft w:val="0"/>
                          <w:marRight w:val="0"/>
                          <w:marTop w:val="375"/>
                          <w:marBottom w:val="30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4" w:space="11" w:color="E7EAEC"/>
                                <w:left w:val="single" w:sz="2" w:space="11" w:color="E7EAEC"/>
                                <w:bottom w:val="single" w:sz="6" w:space="5" w:color="E7EAEC"/>
                                <w:right w:val="single" w:sz="2" w:space="11" w:color="E7EAEC"/>
                              </w:divBdr>
                            </w:div>
                            <w:div w:id="20459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783">
                      <w:marLeft w:val="-225"/>
                      <w:marRight w:val="-225"/>
                      <w:marTop w:val="0"/>
                      <w:marBottom w:val="0"/>
                      <w:divBdr>
                        <w:top w:val="none" w:sz="0" w:space="0" w:color="auto"/>
                        <w:left w:val="none" w:sz="0" w:space="0" w:color="auto"/>
                        <w:bottom w:val="none" w:sz="0" w:space="0" w:color="auto"/>
                        <w:right w:val="none" w:sz="0" w:space="0" w:color="auto"/>
                      </w:divBdr>
                      <w:divsChild>
                        <w:div w:id="1612860917">
                          <w:marLeft w:val="0"/>
                          <w:marRight w:val="0"/>
                          <w:marTop w:val="0"/>
                          <w:marBottom w:val="0"/>
                          <w:divBdr>
                            <w:top w:val="none" w:sz="0" w:space="0" w:color="auto"/>
                            <w:left w:val="none" w:sz="0" w:space="0" w:color="auto"/>
                            <w:bottom w:val="none" w:sz="0" w:space="0" w:color="auto"/>
                            <w:right w:val="none" w:sz="0" w:space="0" w:color="auto"/>
                          </w:divBdr>
                          <w:divsChild>
                            <w:div w:id="215163522">
                              <w:marLeft w:val="0"/>
                              <w:marRight w:val="0"/>
                              <w:marTop w:val="375"/>
                              <w:marBottom w:val="300"/>
                              <w:divBdr>
                                <w:top w:val="none" w:sz="0" w:space="0" w:color="auto"/>
                                <w:left w:val="none" w:sz="0" w:space="0" w:color="auto"/>
                                <w:bottom w:val="none" w:sz="0" w:space="0" w:color="auto"/>
                                <w:right w:val="none" w:sz="0" w:space="0" w:color="auto"/>
                              </w:divBdr>
                              <w:divsChild>
                                <w:div w:id="483205112">
                                  <w:marLeft w:val="0"/>
                                  <w:marRight w:val="0"/>
                                  <w:marTop w:val="0"/>
                                  <w:marBottom w:val="0"/>
                                  <w:divBdr>
                                    <w:top w:val="single" w:sz="24" w:space="11" w:color="E7EAEC"/>
                                    <w:left w:val="single" w:sz="2" w:space="11" w:color="E7EAEC"/>
                                    <w:bottom w:val="single" w:sz="6" w:space="5" w:color="E7EAEC"/>
                                    <w:right w:val="single" w:sz="2" w:space="11" w:color="E7EAEC"/>
                                  </w:divBdr>
                                </w:div>
                                <w:div w:id="12301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4147">
                          <w:marLeft w:val="0"/>
                          <w:marRight w:val="0"/>
                          <w:marTop w:val="0"/>
                          <w:marBottom w:val="0"/>
                          <w:divBdr>
                            <w:top w:val="none" w:sz="0" w:space="0" w:color="auto"/>
                            <w:left w:val="none" w:sz="0" w:space="0" w:color="auto"/>
                            <w:bottom w:val="none" w:sz="0" w:space="0" w:color="auto"/>
                            <w:right w:val="none" w:sz="0" w:space="0" w:color="auto"/>
                          </w:divBdr>
                          <w:divsChild>
                            <w:div w:id="1914003617">
                              <w:marLeft w:val="0"/>
                              <w:marRight w:val="0"/>
                              <w:marTop w:val="375"/>
                              <w:marBottom w:val="300"/>
                              <w:divBdr>
                                <w:top w:val="none" w:sz="0" w:space="0" w:color="auto"/>
                                <w:left w:val="none" w:sz="0" w:space="0" w:color="auto"/>
                                <w:bottom w:val="none" w:sz="0" w:space="0" w:color="auto"/>
                                <w:right w:val="none" w:sz="0" w:space="0" w:color="auto"/>
                              </w:divBdr>
                              <w:divsChild>
                                <w:div w:id="1350570265">
                                  <w:marLeft w:val="0"/>
                                  <w:marRight w:val="0"/>
                                  <w:marTop w:val="0"/>
                                  <w:marBottom w:val="0"/>
                                  <w:divBdr>
                                    <w:top w:val="single" w:sz="24" w:space="11" w:color="E7EAEC"/>
                                    <w:left w:val="single" w:sz="2" w:space="11" w:color="E7EAEC"/>
                                    <w:bottom w:val="single" w:sz="6" w:space="5" w:color="E7EAEC"/>
                                    <w:right w:val="single" w:sz="2" w:space="11" w:color="E7EAEC"/>
                                  </w:divBdr>
                                </w:div>
                              </w:divsChild>
                            </w:div>
                          </w:divsChild>
                        </w:div>
                        <w:div w:id="811673613">
                          <w:marLeft w:val="0"/>
                          <w:marRight w:val="0"/>
                          <w:marTop w:val="0"/>
                          <w:marBottom w:val="0"/>
                          <w:divBdr>
                            <w:top w:val="none" w:sz="0" w:space="0" w:color="auto"/>
                            <w:left w:val="none" w:sz="0" w:space="0" w:color="auto"/>
                            <w:bottom w:val="none" w:sz="0" w:space="0" w:color="auto"/>
                            <w:right w:val="none" w:sz="0" w:space="0" w:color="auto"/>
                          </w:divBdr>
                          <w:divsChild>
                            <w:div w:id="1316765161">
                              <w:marLeft w:val="0"/>
                              <w:marRight w:val="0"/>
                              <w:marTop w:val="375"/>
                              <w:marBottom w:val="300"/>
                              <w:divBdr>
                                <w:top w:val="none" w:sz="0" w:space="0" w:color="auto"/>
                                <w:left w:val="none" w:sz="0" w:space="0" w:color="auto"/>
                                <w:bottom w:val="none" w:sz="0" w:space="0" w:color="auto"/>
                                <w:right w:val="none" w:sz="0" w:space="0" w:color="auto"/>
                              </w:divBdr>
                              <w:divsChild>
                                <w:div w:id="387538173">
                                  <w:marLeft w:val="0"/>
                                  <w:marRight w:val="0"/>
                                  <w:marTop w:val="0"/>
                                  <w:marBottom w:val="0"/>
                                  <w:divBdr>
                                    <w:top w:val="single" w:sz="24" w:space="11" w:color="E7EAEC"/>
                                    <w:left w:val="single" w:sz="2" w:space="11" w:color="E7EAEC"/>
                                    <w:bottom w:val="single" w:sz="6" w:space="5" w:color="E7EAEC"/>
                                    <w:right w:val="single" w:sz="2" w:space="11" w:color="E7EAEC"/>
                                  </w:divBdr>
                                </w:div>
                                <w:div w:id="1101150180">
                                  <w:marLeft w:val="0"/>
                                  <w:marRight w:val="0"/>
                                  <w:marTop w:val="0"/>
                                  <w:marBottom w:val="0"/>
                                  <w:divBdr>
                                    <w:top w:val="none" w:sz="0" w:space="0" w:color="auto"/>
                                    <w:left w:val="none" w:sz="0" w:space="0" w:color="auto"/>
                                    <w:bottom w:val="none" w:sz="0" w:space="0" w:color="auto"/>
                                    <w:right w:val="none" w:sz="0" w:space="0" w:color="auto"/>
                                  </w:divBdr>
                                </w:div>
                              </w:divsChild>
                            </w:div>
                            <w:div w:id="1147164420">
                              <w:marLeft w:val="0"/>
                              <w:marRight w:val="0"/>
                              <w:marTop w:val="0"/>
                              <w:marBottom w:val="0"/>
                              <w:divBdr>
                                <w:top w:val="none" w:sz="0" w:space="0" w:color="auto"/>
                                <w:left w:val="none" w:sz="0" w:space="0" w:color="auto"/>
                                <w:bottom w:val="none" w:sz="0" w:space="0" w:color="auto"/>
                                <w:right w:val="none" w:sz="0" w:space="0" w:color="auto"/>
                              </w:divBdr>
                              <w:divsChild>
                                <w:div w:id="1019431646">
                                  <w:marLeft w:val="0"/>
                                  <w:marRight w:val="0"/>
                                  <w:marTop w:val="375"/>
                                  <w:marBottom w:val="300"/>
                                  <w:divBdr>
                                    <w:top w:val="none" w:sz="0" w:space="0" w:color="auto"/>
                                    <w:left w:val="none" w:sz="0" w:space="0" w:color="auto"/>
                                    <w:bottom w:val="none" w:sz="0" w:space="0" w:color="auto"/>
                                    <w:right w:val="none" w:sz="0" w:space="0" w:color="auto"/>
                                  </w:divBdr>
                                  <w:divsChild>
                                    <w:div w:id="838159589">
                                      <w:marLeft w:val="0"/>
                                      <w:marRight w:val="0"/>
                                      <w:marTop w:val="0"/>
                                      <w:marBottom w:val="0"/>
                                      <w:divBdr>
                                        <w:top w:val="single" w:sz="24" w:space="11" w:color="E7EAEC"/>
                                        <w:left w:val="single" w:sz="2" w:space="11" w:color="E7EAEC"/>
                                        <w:bottom w:val="single" w:sz="6" w:space="5" w:color="E7EAEC"/>
                                        <w:right w:val="single" w:sz="2" w:space="11" w:color="E7EAEC"/>
                                      </w:divBdr>
                                    </w:div>
                                    <w:div w:id="19518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1321">
                              <w:marLeft w:val="0"/>
                              <w:marRight w:val="0"/>
                              <w:marTop w:val="0"/>
                              <w:marBottom w:val="0"/>
                              <w:divBdr>
                                <w:top w:val="none" w:sz="0" w:space="0" w:color="auto"/>
                                <w:left w:val="none" w:sz="0" w:space="0" w:color="auto"/>
                                <w:bottom w:val="none" w:sz="0" w:space="0" w:color="auto"/>
                                <w:right w:val="none" w:sz="0" w:space="0" w:color="auto"/>
                              </w:divBdr>
                              <w:divsChild>
                                <w:div w:id="624431342">
                                  <w:marLeft w:val="0"/>
                                  <w:marRight w:val="0"/>
                                  <w:marTop w:val="375"/>
                                  <w:marBottom w:val="300"/>
                                  <w:divBdr>
                                    <w:top w:val="none" w:sz="0" w:space="0" w:color="auto"/>
                                    <w:left w:val="none" w:sz="0" w:space="0" w:color="auto"/>
                                    <w:bottom w:val="none" w:sz="0" w:space="0" w:color="auto"/>
                                    <w:right w:val="none" w:sz="0" w:space="0" w:color="auto"/>
                                  </w:divBdr>
                                  <w:divsChild>
                                    <w:div w:id="1743982463">
                                      <w:marLeft w:val="0"/>
                                      <w:marRight w:val="0"/>
                                      <w:marTop w:val="0"/>
                                      <w:marBottom w:val="0"/>
                                      <w:divBdr>
                                        <w:top w:val="single" w:sz="24" w:space="11" w:color="E7EAEC"/>
                                        <w:left w:val="single" w:sz="2" w:space="11" w:color="E7EAEC"/>
                                        <w:bottom w:val="single" w:sz="6" w:space="5" w:color="E7EAEC"/>
                                        <w:right w:val="single" w:sz="2" w:space="11" w:color="E7EAEC"/>
                                      </w:divBdr>
                                    </w:div>
                                    <w:div w:id="11250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obrien/Library/Containers/com.microsoft.Word/Data/Library/Application%20Support/Microsoft/Office/16.0/DTS/Search/%7b9265C85E-A796-6641-9B39-FDA507DD3DD5%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42</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obrien</dc:creator>
  <cp:keywords/>
  <dc:description/>
  <cp:lastModifiedBy>brandon obrien</cp:lastModifiedBy>
  <cp:revision>66</cp:revision>
  <dcterms:created xsi:type="dcterms:W3CDTF">2024-02-20T00:29:00Z</dcterms:created>
  <dcterms:modified xsi:type="dcterms:W3CDTF">2024-02-20T05:11:00Z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